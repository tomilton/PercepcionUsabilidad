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10246" w:type="dxa"/>
        <w:jc w:val="center"/>
        <w:tblInd w:w="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435"/>
        <w:gridCol w:w="4498"/>
        <w:gridCol w:w="596"/>
        <w:gridCol w:w="567"/>
        <w:gridCol w:w="425"/>
        <w:gridCol w:w="567"/>
        <w:gridCol w:w="567"/>
        <w:gridCol w:w="614"/>
        <w:gridCol w:w="614"/>
        <w:gridCol w:w="615"/>
        <w:gridCol w:w="748"/>
      </w:tblGrid>
      <w:tr w:rsidR="005D2F0E" w:rsidRPr="00F822FE" w14:paraId="0036FEBB" w14:textId="4648DEA3" w:rsidTr="006B2CA7">
        <w:trPr>
          <w:trHeight w:val="250"/>
          <w:jc w:val="center"/>
        </w:trPr>
        <w:tc>
          <w:tcPr>
            <w:tcW w:w="10246" w:type="dxa"/>
            <w:gridSpan w:val="11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7491FA8A" w14:textId="34B5E6B8" w:rsidR="005D2F0E" w:rsidRPr="00A61F01" w:rsidRDefault="005D2F0E" w:rsidP="00186E1F">
            <w:pPr>
              <w:pStyle w:val="Ttulo1"/>
              <w:rPr>
                <w:lang w:val="es-ES"/>
              </w:rPr>
            </w:pPr>
            <w:r w:rsidRPr="006B2CA7">
              <w:rPr>
                <w:sz w:val="22"/>
                <w:szCs w:val="22"/>
                <w:lang w:val="es-ES"/>
              </w:rPr>
              <w:t>Encuesta de USABILIDAD</w:t>
            </w:r>
            <w:r w:rsidR="00F822FE">
              <w:rPr>
                <w:sz w:val="22"/>
                <w:szCs w:val="22"/>
                <w:lang w:val="es-ES"/>
              </w:rPr>
              <w:t xml:space="preserve"> de </w:t>
            </w:r>
            <w:r w:rsidR="00C12311">
              <w:rPr>
                <w:sz w:val="22"/>
                <w:szCs w:val="22"/>
                <w:lang w:val="es-ES"/>
              </w:rPr>
              <w:t>LA HERRAMIENTA DRML</w:t>
            </w:r>
          </w:p>
        </w:tc>
      </w:tr>
      <w:tr w:rsidR="005D2F0E" w:rsidRPr="00A61F01" w14:paraId="4D449778" w14:textId="1F456C7B" w:rsidTr="00186E1F">
        <w:trPr>
          <w:trHeight w:val="223"/>
          <w:jc w:val="center"/>
        </w:trPr>
        <w:tc>
          <w:tcPr>
            <w:tcW w:w="10246" w:type="dxa"/>
            <w:gridSpan w:val="11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5F7756" w14:textId="7D1A7C31" w:rsidR="005D2F0E" w:rsidRPr="00A61F01" w:rsidRDefault="005D2F0E">
            <w:pPr>
              <w:rPr>
                <w:lang w:val="es-ES"/>
              </w:rPr>
            </w:pPr>
            <w:r w:rsidRPr="00A61F01">
              <w:rPr>
                <w:lang w:val="es-ES"/>
              </w:rPr>
              <w:t>Nombre:</w:t>
            </w:r>
          </w:p>
        </w:tc>
      </w:tr>
      <w:tr w:rsidR="005D2F0E" w:rsidRPr="00A61F01" w14:paraId="020A8F91" w14:textId="7A71F11C" w:rsidTr="00186E1F">
        <w:trPr>
          <w:trHeight w:val="199"/>
          <w:jc w:val="center"/>
        </w:trPr>
        <w:tc>
          <w:tcPr>
            <w:tcW w:w="10246" w:type="dxa"/>
            <w:gridSpan w:val="11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BBB55" w14:textId="6E31025A" w:rsidR="005D2F0E" w:rsidRPr="00A61F01" w:rsidRDefault="005D2F0E">
            <w:pPr>
              <w:rPr>
                <w:lang w:val="es-ES"/>
              </w:rPr>
            </w:pPr>
          </w:p>
        </w:tc>
      </w:tr>
      <w:tr w:rsidR="005D2F0E" w:rsidRPr="00F822FE" w14:paraId="4A099348" w14:textId="7D2885C8" w:rsidTr="00A44B2B">
        <w:trPr>
          <w:trHeight w:val="864"/>
          <w:jc w:val="center"/>
        </w:trPr>
        <w:tc>
          <w:tcPr>
            <w:tcW w:w="10246" w:type="dxa"/>
            <w:gridSpan w:val="11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14:paraId="16A13D8E" w14:textId="48613ACE" w:rsidR="005D2F0E" w:rsidRPr="00A61F01" w:rsidRDefault="005D2F0E" w:rsidP="00C12311">
            <w:pPr>
              <w:pStyle w:val="Instrucciones"/>
              <w:jc w:val="both"/>
              <w:rPr>
                <w:lang w:val="es-ES"/>
              </w:rPr>
            </w:pPr>
            <w:r w:rsidRPr="005D2F0E">
              <w:rPr>
                <w:lang w:val="es-ES"/>
              </w:rPr>
              <w:t xml:space="preserve">Este cuestionario le brinda la oportunidad de contarnos sus reacciones </w:t>
            </w:r>
            <w:r w:rsidR="00C12311">
              <w:rPr>
                <w:lang w:val="es-ES"/>
              </w:rPr>
              <w:t>de la herramienta DRML</w:t>
            </w:r>
            <w:r w:rsidR="00E71629">
              <w:rPr>
                <w:lang w:val="es-ES"/>
              </w:rPr>
              <w:t xml:space="preserve">. </w:t>
            </w:r>
            <w:r w:rsidR="00850C53" w:rsidRPr="005D2F0E">
              <w:rPr>
                <w:lang w:val="es-ES"/>
              </w:rPr>
              <w:t>To</w:t>
            </w:r>
            <w:r w:rsidR="00850C53">
              <w:rPr>
                <w:lang w:val="es-ES"/>
              </w:rPr>
              <w:t>d</w:t>
            </w:r>
            <w:r w:rsidR="00850C53" w:rsidRPr="005D2F0E">
              <w:rPr>
                <w:lang w:val="es-ES"/>
              </w:rPr>
              <w:t>as</w:t>
            </w:r>
            <w:r w:rsidRPr="005D2F0E">
              <w:rPr>
                <w:lang w:val="es-ES"/>
              </w:rPr>
              <w:t xml:space="preserve"> </w:t>
            </w:r>
            <w:r w:rsidR="00591A62">
              <w:rPr>
                <w:lang w:val="es-ES"/>
              </w:rPr>
              <w:t xml:space="preserve">las </w:t>
            </w:r>
            <w:r w:rsidRPr="005D2F0E">
              <w:rPr>
                <w:lang w:val="es-ES"/>
              </w:rPr>
              <w:t xml:space="preserve">respuestas nos ayudarán a comprender qué aspectos </w:t>
            </w:r>
            <w:r w:rsidR="00AC2576">
              <w:rPr>
                <w:lang w:val="es-ES"/>
              </w:rPr>
              <w:t>de</w:t>
            </w:r>
            <w:r w:rsidR="00C12311">
              <w:rPr>
                <w:lang w:val="es-ES"/>
              </w:rPr>
              <w:t xml:space="preserve"> la herramienta</w:t>
            </w:r>
            <w:r w:rsidRPr="005D2F0E">
              <w:rPr>
                <w:lang w:val="es-ES"/>
              </w:rPr>
              <w:t xml:space="preserve"> le preocupan </w:t>
            </w:r>
            <w:r w:rsidR="00102EC2" w:rsidRPr="005D2F0E">
              <w:rPr>
                <w:lang w:val="es-ES"/>
              </w:rPr>
              <w:t>particularmente y</w:t>
            </w:r>
            <w:r w:rsidRPr="005D2F0E">
              <w:rPr>
                <w:lang w:val="es-ES"/>
              </w:rPr>
              <w:t xml:space="preserve"> los aspectos que te satisfacen. En la mayor medida posible, piense en todas las tareas </w:t>
            </w:r>
            <w:r w:rsidR="00102EC2" w:rsidRPr="005D2F0E">
              <w:rPr>
                <w:lang w:val="es-ES"/>
              </w:rPr>
              <w:t>que ha</w:t>
            </w:r>
            <w:r w:rsidRPr="005D2F0E">
              <w:rPr>
                <w:lang w:val="es-ES"/>
              </w:rPr>
              <w:t xml:space="preserve"> terminado con </w:t>
            </w:r>
            <w:r w:rsidR="00C12311">
              <w:rPr>
                <w:lang w:val="es-ES"/>
              </w:rPr>
              <w:t>la herramienta</w:t>
            </w:r>
            <w:r w:rsidR="0025142B">
              <w:rPr>
                <w:lang w:val="es-ES"/>
              </w:rPr>
              <w:t xml:space="preserve"> </w:t>
            </w:r>
            <w:r w:rsidR="0025142B" w:rsidRPr="005D2F0E">
              <w:rPr>
                <w:lang w:val="es-ES"/>
              </w:rPr>
              <w:t>mientras</w:t>
            </w:r>
            <w:r w:rsidRPr="005D2F0E">
              <w:rPr>
                <w:lang w:val="es-ES"/>
              </w:rPr>
              <w:t xml:space="preserve"> contesta estas preguntas. Por favor lea cada declaración e </w:t>
            </w:r>
            <w:r w:rsidR="00102EC2" w:rsidRPr="005D2F0E">
              <w:rPr>
                <w:lang w:val="es-ES"/>
              </w:rPr>
              <w:t>indique qué</w:t>
            </w:r>
            <w:r w:rsidRPr="005D2F0E">
              <w:rPr>
                <w:lang w:val="es-ES"/>
              </w:rPr>
              <w:t xml:space="preserve"> tan de acuerdo o en desacuerdo está con la declaración. Si una declaración no se aplica a usted, seleccione</w:t>
            </w:r>
            <w:r>
              <w:rPr>
                <w:lang w:val="es-ES"/>
              </w:rPr>
              <w:t xml:space="preserve"> </w:t>
            </w:r>
            <w:r w:rsidRPr="005D2F0E">
              <w:rPr>
                <w:lang w:val="es-ES"/>
              </w:rPr>
              <w:t>N/A.</w:t>
            </w:r>
          </w:p>
        </w:tc>
      </w:tr>
      <w:tr w:rsidR="004C3525" w:rsidRPr="006B12FE" w14:paraId="52797CA5" w14:textId="42C32BDB" w:rsidTr="004D1832">
        <w:trPr>
          <w:trHeight w:val="293"/>
          <w:jc w:val="center"/>
        </w:trPr>
        <w:tc>
          <w:tcPr>
            <w:tcW w:w="4933" w:type="dxa"/>
            <w:gridSpan w:val="2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C6407EC" w14:textId="77777777" w:rsidR="004C3525" w:rsidRPr="00A61F01" w:rsidRDefault="004C3525">
            <w:pPr>
              <w:pStyle w:val="Ttulo3"/>
              <w:rPr>
                <w:lang w:val="es-ES"/>
              </w:rPr>
            </w:pPr>
            <w:r w:rsidRPr="00A61F01">
              <w:rPr>
                <w:lang w:val="es-ES"/>
              </w:rPr>
              <w:t>Pregunta</w:t>
            </w:r>
          </w:p>
        </w:tc>
        <w:tc>
          <w:tcPr>
            <w:tcW w:w="5313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4763E09" w14:textId="39C986AF" w:rsidR="004C3525" w:rsidRPr="00A61F01" w:rsidRDefault="004C3525" w:rsidP="006B12FE">
            <w:pPr>
              <w:pStyle w:val="Ttulo2"/>
              <w:rPr>
                <w:lang w:val="es-ES"/>
              </w:rPr>
            </w:pPr>
            <w:r w:rsidRPr="00A61F01">
              <w:rPr>
                <w:lang w:val="es-ES"/>
              </w:rPr>
              <w:t xml:space="preserve">Escala de </w:t>
            </w:r>
            <w:r w:rsidR="006B12FE">
              <w:rPr>
                <w:lang w:val="es-ES"/>
              </w:rPr>
              <w:t xml:space="preserve">Valoración </w:t>
            </w:r>
            <w:r w:rsidR="0085580B">
              <w:rPr>
                <w:lang w:val="es-ES"/>
              </w:rPr>
              <w:t>(1</w:t>
            </w:r>
            <w:r w:rsidR="006B12FE">
              <w:rPr>
                <w:lang w:val="es-ES"/>
              </w:rPr>
              <w:t xml:space="preserve"> la más baja, 7 la más alta)</w:t>
            </w:r>
          </w:p>
        </w:tc>
      </w:tr>
      <w:tr w:rsidR="00C40E34" w:rsidRPr="00A61F01" w14:paraId="0D90089F" w14:textId="5736B210" w:rsidTr="00C8020A">
        <w:trPr>
          <w:trHeight w:val="292"/>
          <w:jc w:val="center"/>
        </w:trPr>
        <w:tc>
          <w:tcPr>
            <w:tcW w:w="4933" w:type="dxa"/>
            <w:gridSpan w:val="2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FB224" w14:textId="77777777" w:rsidR="00C40E34" w:rsidRPr="00A61F01" w:rsidRDefault="00C40E34">
            <w:pPr>
              <w:rPr>
                <w:rFonts w:cs="Times New Roman"/>
                <w:b/>
                <w:lang w:val="es-ES"/>
              </w:rPr>
            </w:pPr>
          </w:p>
        </w:tc>
        <w:tc>
          <w:tcPr>
            <w:tcW w:w="5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14:paraId="0451CDA6" w14:textId="418F4799" w:rsidR="00C40E34" w:rsidRPr="00A61F01" w:rsidRDefault="00C40E34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14:paraId="514B001E" w14:textId="4E42D63A" w:rsidR="00C40E34" w:rsidRPr="00A61F01" w:rsidRDefault="00C40E34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14:paraId="45505C2F" w14:textId="17813522" w:rsidR="00C40E34" w:rsidRPr="00A61F01" w:rsidRDefault="00C40E34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14:paraId="36ED5662" w14:textId="7813F5CA" w:rsidR="00C40E34" w:rsidRPr="00A61F01" w:rsidRDefault="00C40E34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14:paraId="4A17C93D" w14:textId="322796F3" w:rsidR="00C40E34" w:rsidRPr="00A61F01" w:rsidRDefault="00C40E34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14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08031429" w14:textId="3B4BC200" w:rsidR="00C40E34" w:rsidRDefault="00C40E34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14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79292A61" w14:textId="645E5017" w:rsidR="00C40E34" w:rsidRDefault="00C40E34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61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29F4958" w14:textId="04AD50D8" w:rsidR="00C40E34" w:rsidRDefault="00C40E34">
            <w:pPr>
              <w:pStyle w:val="Ttulodecolumna"/>
              <w:rPr>
                <w:lang w:val="es-ES"/>
              </w:rPr>
            </w:pPr>
          </w:p>
        </w:tc>
        <w:tc>
          <w:tcPr>
            <w:tcW w:w="7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85A0500" w14:textId="4F621A14" w:rsidR="00C40E34" w:rsidRPr="00E01758" w:rsidRDefault="00C40E34">
            <w:pPr>
              <w:pStyle w:val="Ttulodecolumna"/>
              <w:rPr>
                <w:lang w:val="es-ES"/>
              </w:rPr>
            </w:pPr>
            <w:r w:rsidRPr="00E01758">
              <w:rPr>
                <w:lang w:val="es-ES"/>
              </w:rPr>
              <w:t>N/A</w:t>
            </w:r>
          </w:p>
        </w:tc>
      </w:tr>
      <w:tr w:rsidR="00C40E34" w:rsidRPr="00A61F01" w14:paraId="6547F595" w14:textId="397DADA9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4261C" w14:textId="1AE0BA8D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A77EF8" w14:textId="16B723C4" w:rsidR="00C40E34" w:rsidRPr="00F8661E" w:rsidRDefault="00C40E34" w:rsidP="00C1231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En general, estoy satisfecho con lo fácil que es usar </w:t>
            </w:r>
            <w:r w:rsidR="00C12311" w:rsidRPr="00F8661E">
              <w:rPr>
                <w:lang w:val="es-CO"/>
              </w:rPr>
              <w:t>la herramienta</w:t>
            </w:r>
            <w:r w:rsidRPr="00F8661E">
              <w:rPr>
                <w:lang w:val="es-CO"/>
              </w:rPr>
              <w:t>.</w:t>
            </w:r>
          </w:p>
        </w:tc>
        <w:sdt>
          <w:sdtPr>
            <w:rPr>
              <w:lang w:val="es-ES"/>
            </w:rPr>
            <w:id w:val="-785732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59BEEDAC" w14:textId="12ACF891" w:rsidR="00C40E34" w:rsidRPr="00A61F01" w:rsidRDefault="00D30EA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920481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0CB0C9D0" w14:textId="422E3EE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06933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53ADA5F" w14:textId="004354C4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68077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6DD855FC" w14:textId="7321C50C" w:rsidR="00C40E34" w:rsidRPr="00A61F01" w:rsidRDefault="00B32840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795758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1F679EE8" w14:textId="6C24FAD3" w:rsidR="00C40E34" w:rsidRPr="00A61F01" w:rsidRDefault="00E305AC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899666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1DEB4D5B" w14:textId="59B76B99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263610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67034CFC" w14:textId="6ED6850B" w:rsidR="00C40E34" w:rsidRDefault="00B32840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6EB4615" w14:textId="68E219B9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810011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257C111A" w14:textId="439DA893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750373C1" w14:textId="2D3D9190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22910D" w14:textId="3A616FEA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54407" w14:textId="2811E7E5" w:rsidR="00C40E34" w:rsidRPr="00F8661E" w:rsidRDefault="00D23493" w:rsidP="00C1231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Fue sencillo usar </w:t>
            </w:r>
            <w:r w:rsidR="00C12311" w:rsidRPr="00F8661E">
              <w:rPr>
                <w:lang w:val="es-CO"/>
              </w:rPr>
              <w:t>la herramienta</w:t>
            </w:r>
            <w:r w:rsidRPr="00F8661E">
              <w:rPr>
                <w:lang w:val="es-CO"/>
              </w:rPr>
              <w:t>.</w:t>
            </w:r>
          </w:p>
        </w:tc>
        <w:sdt>
          <w:sdtPr>
            <w:rPr>
              <w:lang w:val="es-ES"/>
            </w:rPr>
            <w:id w:val="1772045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32F6D6D" w14:textId="1BA21259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73304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6D85C0DE" w14:textId="7FD07333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7202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3F44EF6C" w14:textId="6EE58CD5" w:rsidR="00C40E34" w:rsidRPr="00A61F01" w:rsidRDefault="00D30EA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775241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52A1D5EE" w14:textId="179FDC0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712029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598E12E" w14:textId="25459D4B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901368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3DDCDE0F" w14:textId="20D5A92B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945297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5D3FC116" w14:textId="3541EABE" w:rsidR="00C40E34" w:rsidRDefault="00E305AC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27152CC" w14:textId="06BA8DC1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194988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2E060F17" w14:textId="1258DFF4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628E82AC" w14:textId="5880266A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209623" w14:textId="470F42CB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CD1049" w14:textId="77777777" w:rsidR="00677CE3" w:rsidRPr="00F8661E" w:rsidRDefault="00677CE3" w:rsidP="0063043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>Pude completar las tareas y escenarios</w:t>
            </w:r>
          </w:p>
          <w:p w14:paraId="207CAF59" w14:textId="5B578DCB" w:rsidR="00C40E34" w:rsidRPr="00F8661E" w:rsidRDefault="00677CE3" w:rsidP="00C1231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usando rápidamente </w:t>
            </w:r>
            <w:r w:rsidR="00C12311" w:rsidRPr="00F8661E">
              <w:rPr>
                <w:lang w:val="es-CO"/>
              </w:rPr>
              <w:t>la herramienta</w:t>
            </w:r>
            <w:r w:rsidRPr="00F8661E">
              <w:rPr>
                <w:lang w:val="es-CO"/>
              </w:rPr>
              <w:t>.</w:t>
            </w:r>
            <w:r w:rsidR="00C12311" w:rsidRPr="00F8661E">
              <w:rPr>
                <w:lang w:val="es-CO"/>
              </w:rPr>
              <w:t xml:space="preserve"> </w:t>
            </w:r>
          </w:p>
        </w:tc>
        <w:sdt>
          <w:sdtPr>
            <w:rPr>
              <w:lang w:val="es-ES"/>
            </w:rPr>
            <w:id w:val="-178282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6A5FA319" w14:textId="32219BB3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66531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200F801" w14:textId="4D273C60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360212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A373D38" w14:textId="520F1B8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36302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43454C1" w14:textId="7CCE4214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529769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06A42790" w14:textId="60D578E6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76814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71C4F63E" w14:textId="2DEA8FB8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68343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2C279CE3" w14:textId="5E825D73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D11EBD2" w14:textId="6319D9CA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129169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474E9882" w14:textId="7694513B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4D0721C0" w14:textId="1870E11C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D5C3F6" w14:textId="2F8236F8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37E5A4" w14:textId="53798EFF" w:rsidR="00C40E34" w:rsidRPr="00F8661E" w:rsidRDefault="00677CE3" w:rsidP="006B12FE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Me sentí cómodo usando </w:t>
            </w:r>
            <w:r w:rsidR="006B12FE" w:rsidRPr="00F8661E">
              <w:rPr>
                <w:lang w:val="es-CO"/>
              </w:rPr>
              <w:t>la herramienta</w:t>
            </w:r>
            <w:r w:rsidRPr="00F8661E">
              <w:rPr>
                <w:lang w:val="es-CO"/>
              </w:rPr>
              <w:t>.</w:t>
            </w:r>
          </w:p>
        </w:tc>
        <w:sdt>
          <w:sdtPr>
            <w:rPr>
              <w:lang w:val="es-ES"/>
            </w:rPr>
            <w:id w:val="-25012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4B71804C" w14:textId="47EC31D9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769915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5C53B488" w14:textId="7E7EB827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126775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1241A5D8" w14:textId="3A7A677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63523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B83FA2D" w14:textId="72D77B8C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621750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11217EB8" w14:textId="5E258D18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145040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3533A4A9" w14:textId="7A227C2A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787541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1940B985" w14:textId="241ABB88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2E1F9E7" w14:textId="415A030B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1374689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3D78A5DF" w14:textId="32FD2A1D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2F7D396F" w14:textId="61879D55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99D3A" w14:textId="31839E0A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A6927A" w14:textId="029E2FBB" w:rsidR="00C40E34" w:rsidRPr="00F8661E" w:rsidRDefault="00677CE3" w:rsidP="006B12FE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Fue fácil aprender a usar </w:t>
            </w:r>
            <w:r w:rsidR="006B12FE" w:rsidRPr="00F8661E">
              <w:rPr>
                <w:lang w:val="es-CO"/>
              </w:rPr>
              <w:t>la herramienta</w:t>
            </w:r>
            <w:r w:rsidRPr="00F8661E">
              <w:rPr>
                <w:lang w:val="es-CO"/>
              </w:rPr>
              <w:t>.</w:t>
            </w:r>
          </w:p>
        </w:tc>
        <w:sdt>
          <w:sdtPr>
            <w:rPr>
              <w:lang w:val="es-ES"/>
            </w:rPr>
            <w:id w:val="-1018923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024E0FFE" w14:textId="10C357C2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64553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07C82332" w14:textId="269FBA5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31734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3FAF72E" w14:textId="69786A17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760208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6DE96B27" w14:textId="56EC2FCE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2078625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EC0A4C1" w14:textId="14D515F2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360660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00B7463C" w14:textId="01A67CD5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692612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120E1576" w14:textId="544DF765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0C9CF0" w14:textId="15F55B2B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773940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2AABB5F9" w14:textId="354560BE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4208892A" w14:textId="49766810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9095D2" w14:textId="2152A639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112F70" w14:textId="1EFA7218" w:rsidR="00C40E34" w:rsidRPr="00F8661E" w:rsidRDefault="00677CE3" w:rsidP="006B12FE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Creo que podría ser productivo rápidamente usando </w:t>
            </w:r>
            <w:r w:rsidR="006B12FE" w:rsidRPr="00F8661E">
              <w:rPr>
                <w:lang w:val="es-CO"/>
              </w:rPr>
              <w:t>esta herramienta</w:t>
            </w:r>
            <w:r w:rsidRPr="00F8661E">
              <w:rPr>
                <w:lang w:val="es-CO"/>
              </w:rPr>
              <w:t>.</w:t>
            </w:r>
          </w:p>
        </w:tc>
        <w:sdt>
          <w:sdtPr>
            <w:rPr>
              <w:lang w:val="es-ES"/>
            </w:rPr>
            <w:id w:val="-1687278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1855CCE8" w14:textId="5C176482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284158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EA2A571" w14:textId="2C461CD0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832033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30B1ACA1" w14:textId="3EDB175B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331985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B386864" w14:textId="38456D9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256893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E099E3E" w14:textId="3C6B43F4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456169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41308BDF" w14:textId="401A2156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371915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7E72D229" w14:textId="0F4A29A0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8202C17" w14:textId="1708A1B6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1744365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5E82F897" w14:textId="419D3A6E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3821D528" w14:textId="6B637D81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ECE962" w14:textId="7ABFA235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82E586" w14:textId="30A8DD42" w:rsidR="00C40E34" w:rsidRPr="00F8661E" w:rsidRDefault="004B34F6" w:rsidP="0063043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>La herramienta</w:t>
            </w:r>
            <w:r w:rsidR="00677CE3" w:rsidRPr="00F8661E">
              <w:rPr>
                <w:lang w:val="es-CO"/>
              </w:rPr>
              <w:t xml:space="preserve"> dio mensajes de error que claramente me indicaron cómo solucionar los problemas.</w:t>
            </w:r>
          </w:p>
        </w:tc>
        <w:sdt>
          <w:sdtPr>
            <w:rPr>
              <w:lang w:val="es-ES"/>
            </w:rPr>
            <w:id w:val="-197862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4AC3AA5" w14:textId="0E89A768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54667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E52942B" w14:textId="016AC442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269555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410B39B8" w14:textId="3DCD3152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3130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66B22AAC" w14:textId="3070BC52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538284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5C1BF8BA" w14:textId="02661E7A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241569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79745B1A" w14:textId="5C2FE2C8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554002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7FD7DB65" w14:textId="307D1C97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7692CC" w14:textId="0B0FD53E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2020655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62D2BBAB" w14:textId="47D76CE5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12E5882D" w14:textId="2AD64E5B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52554" w14:textId="24BED2BA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FB345B" w14:textId="2B764DF2" w:rsidR="00C40E34" w:rsidRPr="00F8661E" w:rsidRDefault="00FC40D2" w:rsidP="0063043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Cada vez que cometía un error al usar </w:t>
            </w:r>
            <w:r w:rsidR="004B34F6" w:rsidRPr="00F8661E">
              <w:rPr>
                <w:lang w:val="es-CO"/>
              </w:rPr>
              <w:t>la herramienta</w:t>
            </w:r>
            <w:r w:rsidRPr="00F8661E">
              <w:rPr>
                <w:lang w:val="es-CO"/>
              </w:rPr>
              <w:t>, podía recuperarme fácil y rápidamente.</w:t>
            </w:r>
          </w:p>
        </w:tc>
        <w:sdt>
          <w:sdtPr>
            <w:rPr>
              <w:lang w:val="es-ES"/>
            </w:rPr>
            <w:id w:val="1163356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34142BD9" w14:textId="5673675E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21862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04E304CB" w14:textId="2A044C59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65233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143B94E0" w14:textId="6A79D780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097242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4CCB0089" w14:textId="18AD070D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2115508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22E05339" w14:textId="658F4F17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99989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443ADA87" w14:textId="50F35265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381839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20DE4BD4" w14:textId="7ADEF15F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2D3EC7D" w14:textId="53FA4BCD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939643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7A88C110" w14:textId="2E796C5A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3D136E5A" w14:textId="2768F9CE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A7180F" w14:textId="47A6ECA2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A5F15B" w14:textId="57F1E5C1" w:rsidR="00C40E34" w:rsidRPr="00F8661E" w:rsidRDefault="00672162" w:rsidP="006B12FE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La información (como ayuda en línea, mensajes en pantalla y otra documentación) proporcionada con </w:t>
            </w:r>
            <w:r w:rsidR="006B12FE" w:rsidRPr="00F8661E">
              <w:rPr>
                <w:lang w:val="es-CO"/>
              </w:rPr>
              <w:t>la herramienta</w:t>
            </w:r>
            <w:r w:rsidRPr="00F8661E">
              <w:rPr>
                <w:lang w:val="es-CO"/>
              </w:rPr>
              <w:t xml:space="preserve"> era clara.</w:t>
            </w:r>
          </w:p>
        </w:tc>
        <w:sdt>
          <w:sdtPr>
            <w:rPr>
              <w:lang w:val="es-ES"/>
            </w:rPr>
            <w:id w:val="-1951158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1B28DCB8" w14:textId="05E80D0E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43698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09A83C37" w14:textId="6D8F287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344438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161AB465" w14:textId="7C6C76C4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802609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198732D4" w14:textId="4C66F4A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23388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2B5A1F7" w14:textId="3494A27D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3202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0707586B" w14:textId="456AFE42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343369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3FD7C701" w14:textId="5D4EE8ED" w:rsidR="00C40E34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9380DC" w14:textId="2AD9F7E2" w:rsidR="00C40E34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1549143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01440DE9" w14:textId="033E8666" w:rsidR="00C40E34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63BB9D2E" w14:textId="55233F40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E5975" w14:textId="0A34008F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7D42A5" w14:textId="2CB234E7" w:rsidR="00C40E34" w:rsidRPr="00F8661E" w:rsidRDefault="00E60E1E" w:rsidP="0063043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>Fue fácil encontrar la información que necesitaba.</w:t>
            </w:r>
          </w:p>
        </w:tc>
        <w:sdt>
          <w:sdtPr>
            <w:rPr>
              <w:lang w:val="es-ES"/>
            </w:rPr>
            <w:id w:val="-1888862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39728683" w14:textId="70DD058C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72612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99F2FDF" w14:textId="71AC58A2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910969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6AFC6782" w14:textId="1079F0B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2096198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01BDCD6" w14:textId="0F13DD8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316252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7F3EC42" w14:textId="46D12DCD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934787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25067509" w14:textId="6F93E6F4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02220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03C4AAD2" w14:textId="38ADCD91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D9746D4" w14:textId="712EA1EA" w:rsidR="00C40E34" w:rsidRPr="00A61F01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938419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443E5C55" w14:textId="10B6B86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24671E48" w14:textId="35703EC5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428F19" w14:textId="5E0058C6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89DBA2" w14:textId="74582630" w:rsidR="00C40E34" w:rsidRPr="00F8661E" w:rsidRDefault="00F26924" w:rsidP="0063043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>La información fue efectiva para ayudarme a completar las tareas y los escenarios.</w:t>
            </w:r>
          </w:p>
        </w:tc>
        <w:sdt>
          <w:sdtPr>
            <w:rPr>
              <w:lang w:val="es-ES"/>
            </w:rPr>
            <w:id w:val="-7326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56BB9B3C" w14:textId="2ACCB984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40424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63F2E47" w14:textId="583A60B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646775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70DF3FB1" w14:textId="1978608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273602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3F9B6AB4" w14:textId="07D46DD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012132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tcMar>
                  <w:top w:w="29" w:type="dxa"/>
                  <w:left w:w="0" w:type="dxa"/>
                  <w:bottom w:w="29" w:type="dxa"/>
                  <w:right w:w="0" w:type="dxa"/>
                </w:tcMar>
                <w:vAlign w:val="center"/>
              </w:tcPr>
              <w:p w14:paraId="4859498A" w14:textId="56BB5316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2101326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39EDF6AE" w14:textId="097514D7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485083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791D395D" w14:textId="3EC06623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F0B9690" w14:textId="7F7EAE34" w:rsidR="00C40E34" w:rsidRPr="00A61F01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882630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2E24CEEE" w14:textId="4CCCBD28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3C0A1E12" w14:textId="4BADF658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1BC45B" w14:textId="0135D921" w:rsidR="00C40E34" w:rsidRPr="00A61F01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018042" w14:textId="6DEBD94F" w:rsidR="00C40E34" w:rsidRPr="00F8661E" w:rsidRDefault="009A3C8D" w:rsidP="0063043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>La organización de la información en las pantallas d</w:t>
            </w:r>
            <w:r w:rsidR="00F310C2" w:rsidRPr="00F8661E">
              <w:rPr>
                <w:lang w:val="es-CO"/>
              </w:rPr>
              <w:t>e la</w:t>
            </w:r>
            <w:r w:rsidR="004B34F6" w:rsidRPr="00F8661E">
              <w:rPr>
                <w:lang w:val="es-CO"/>
              </w:rPr>
              <w:t xml:space="preserve"> herramienta</w:t>
            </w:r>
            <w:r w:rsidRPr="00F8661E">
              <w:rPr>
                <w:lang w:val="es-CO"/>
              </w:rPr>
              <w:t xml:space="preserve"> fue clara.</w:t>
            </w:r>
          </w:p>
        </w:tc>
        <w:sdt>
          <w:sdtPr>
            <w:rPr>
              <w:lang w:val="es-ES"/>
            </w:rPr>
            <w:id w:val="367731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0BA21E20" w14:textId="781FA897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522776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656A634D" w14:textId="6D715BE7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94989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3D706B39" w14:textId="50C97836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50061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1CCE32EA" w14:textId="47B5A60A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690138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2D84003E" w14:textId="1A975A2E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588380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03FEF492" w14:textId="24937120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85603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66F927F4" w14:textId="6D0315C2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F4B9176" w14:textId="59E6BD74" w:rsidR="00C40E34" w:rsidRPr="00A61F01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84121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6BD0699B" w14:textId="6581766E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5A21590D" w14:textId="2CC96364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A29E03" w14:textId="6F20DB47" w:rsidR="00C40E34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94B2A2" w14:textId="36C8FDA9" w:rsidR="00C40E34" w:rsidRPr="00F8661E" w:rsidRDefault="00B77553" w:rsidP="0063043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>La interfaz de est</w:t>
            </w:r>
            <w:r w:rsidR="00D65A36" w:rsidRPr="00F8661E">
              <w:rPr>
                <w:lang w:val="es-CO"/>
              </w:rPr>
              <w:t>a herramienta</w:t>
            </w:r>
            <w:r w:rsidRPr="00F8661E">
              <w:rPr>
                <w:lang w:val="es-CO"/>
              </w:rPr>
              <w:t xml:space="preserve"> fue agradable.</w:t>
            </w:r>
          </w:p>
        </w:tc>
        <w:sdt>
          <w:sdtPr>
            <w:rPr>
              <w:lang w:val="es-ES"/>
            </w:rPr>
            <w:id w:val="-484010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4B95A6A6" w14:textId="61D34C2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63984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4727182E" w14:textId="50CC3874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205174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41D76970" w14:textId="49159870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029612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7FF4C786" w14:textId="68FBB4DB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993751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6C9757B6" w14:textId="086DEC4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33884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4192FC9C" w14:textId="78432A56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712850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3EF1B62D" w14:textId="40322C3C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0CE106" w14:textId="7C82D0D9" w:rsidR="00C40E34" w:rsidRPr="00A61F01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1598472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44F6D09D" w14:textId="32A93E11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35452FEA" w14:textId="5B0D2639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D27BC9" w14:textId="11B7CF9A" w:rsidR="00C40E34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E3A191" w14:textId="68A960DC" w:rsidR="00C40E34" w:rsidRPr="00F8661E" w:rsidRDefault="00B77553" w:rsidP="004B34F6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>Me gustó usar la interfaz de est</w:t>
            </w:r>
            <w:r w:rsidR="004B34F6" w:rsidRPr="00F8661E">
              <w:rPr>
                <w:lang w:val="es-CO"/>
              </w:rPr>
              <w:t>a</w:t>
            </w:r>
            <w:r w:rsidRPr="00F8661E">
              <w:rPr>
                <w:lang w:val="es-CO"/>
              </w:rPr>
              <w:t xml:space="preserve"> </w:t>
            </w:r>
            <w:r w:rsidR="004B34F6" w:rsidRPr="00F8661E">
              <w:rPr>
                <w:lang w:val="es-CO"/>
              </w:rPr>
              <w:t>herramienta</w:t>
            </w:r>
            <w:r w:rsidRPr="00F8661E">
              <w:rPr>
                <w:lang w:val="es-CO"/>
              </w:rPr>
              <w:t>.</w:t>
            </w:r>
          </w:p>
        </w:tc>
        <w:sdt>
          <w:sdtPr>
            <w:rPr>
              <w:lang w:val="es-ES"/>
            </w:rPr>
            <w:id w:val="70867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0EB9FF76" w14:textId="474AB794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958943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108A05CC" w14:textId="06B9A7C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19051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1A0D11DE" w14:textId="4E062B55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917283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02733251" w14:textId="137B0DD8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32485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185DF78A" w14:textId="372E607A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73744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61ED1B2F" w14:textId="1DF45456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884760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6038C24C" w14:textId="579C7C72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EE1FC1" w14:textId="3BAFCA35" w:rsidR="00C40E34" w:rsidRPr="00A61F01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172617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22803DA3" w14:textId="21BEDF6E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07B0B32E" w14:textId="1435DB17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FEF8" w14:textId="65357FA4" w:rsidR="00C40E34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2D23A5" w14:textId="04D357A4" w:rsidR="00C40E34" w:rsidRPr="00F8661E" w:rsidRDefault="004B34F6" w:rsidP="00630431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>Esta herramienta</w:t>
            </w:r>
            <w:r w:rsidR="00B77553" w:rsidRPr="00F8661E">
              <w:rPr>
                <w:lang w:val="es-CO"/>
              </w:rPr>
              <w:t xml:space="preserve"> tiene todas las funciones y capacidades que espero que tenga</w:t>
            </w:r>
            <w:r w:rsidR="00351E31" w:rsidRPr="00F8661E">
              <w:rPr>
                <w:lang w:val="es-CO"/>
              </w:rPr>
              <w:t>.</w:t>
            </w:r>
          </w:p>
        </w:tc>
        <w:sdt>
          <w:sdtPr>
            <w:rPr>
              <w:lang w:val="es-ES"/>
            </w:rPr>
            <w:id w:val="82016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14BD4996" w14:textId="50F26CCF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919522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3CBCAE66" w14:textId="292888C3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150203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2D7B4DA8" w14:textId="4969E2A3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442758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6E5EEE42" w14:textId="462B354B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309365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4AE75E13" w14:textId="6D6BC65D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864431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0E21EE62" w14:textId="1690718C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015581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46C2D69B" w14:textId="4E6B55DF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910E1BC" w14:textId="11A55105" w:rsidR="00C40E34" w:rsidRPr="00A61F01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-1426804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7122B1D5" w14:textId="328E3CDA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C40E34" w:rsidRPr="00A61F01" w14:paraId="7A18CE4D" w14:textId="104C4BA4" w:rsidTr="00C40E34">
        <w:trPr>
          <w:trHeight w:val="360"/>
          <w:jc w:val="center"/>
        </w:trPr>
        <w:tc>
          <w:tcPr>
            <w:tcW w:w="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4C87D6" w14:textId="76209AA4" w:rsidR="00C40E34" w:rsidRDefault="00C40E34" w:rsidP="00395EBD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44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03C727" w14:textId="75C56032" w:rsidR="00C40E34" w:rsidRPr="00F8661E" w:rsidRDefault="00B77553" w:rsidP="004B34F6">
            <w:pPr>
              <w:jc w:val="both"/>
              <w:rPr>
                <w:lang w:val="es-CO"/>
              </w:rPr>
            </w:pPr>
            <w:r w:rsidRPr="00F8661E">
              <w:rPr>
                <w:lang w:val="es-CO"/>
              </w:rPr>
              <w:t xml:space="preserve">En general, estoy satisfecho con </w:t>
            </w:r>
            <w:r w:rsidR="004B34F6" w:rsidRPr="00F8661E">
              <w:rPr>
                <w:lang w:val="es-CO"/>
              </w:rPr>
              <w:t>la herramienta</w:t>
            </w:r>
            <w:r w:rsidRPr="00F8661E">
              <w:rPr>
                <w:lang w:val="es-CO"/>
              </w:rPr>
              <w:t>.</w:t>
            </w:r>
          </w:p>
        </w:tc>
        <w:sdt>
          <w:sdtPr>
            <w:rPr>
              <w:lang w:val="es-ES"/>
            </w:rPr>
            <w:id w:val="-24563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6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6CFBF5A9" w14:textId="758186FE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640079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190C5413" w14:textId="1DFAC8C0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61873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0902242A" w14:textId="6FF25376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8913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323208C5" w14:textId="76AFFE93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25342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4487392B" w14:textId="2B6AE7D3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774137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4F886E6F" w14:textId="22A8E544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335266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shd w:val="clear" w:color="auto" w:fill="auto"/>
                <w:vAlign w:val="center"/>
              </w:tcPr>
              <w:p w14:paraId="40016C52" w14:textId="7E92DD64" w:rsidR="00C40E34" w:rsidRPr="00A61F01" w:rsidRDefault="00886D32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tc>
          <w:tcPr>
            <w:tcW w:w="61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A90B07" w14:textId="61ECABD1" w:rsidR="00C40E34" w:rsidRPr="00A61F01" w:rsidRDefault="00C40E34" w:rsidP="00395EBD">
            <w:pPr>
              <w:pStyle w:val="Nmeros"/>
              <w:rPr>
                <w:lang w:val="es-ES"/>
              </w:rPr>
            </w:pPr>
          </w:p>
        </w:tc>
        <w:sdt>
          <w:sdtPr>
            <w:rPr>
              <w:lang w:val="es-ES"/>
            </w:rPr>
            <w:id w:val="1624493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14:paraId="59FE84B4" w14:textId="15C15263" w:rsidR="00C40E34" w:rsidRPr="00A61F01" w:rsidRDefault="00C40E34" w:rsidP="00395EBD">
                <w:pPr>
                  <w:pStyle w:val="Nmeros"/>
                  <w:rPr>
                    <w:lang w:val="es-ES"/>
                  </w:rPr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</w:tbl>
    <w:p w14:paraId="6B306051" w14:textId="77777777" w:rsidR="00E60243" w:rsidRPr="00A61F01" w:rsidRDefault="00E60243">
      <w:pPr>
        <w:rPr>
          <w:lang w:val="es-ES"/>
        </w:rPr>
      </w:pPr>
    </w:p>
    <w:sectPr w:rsidR="00E60243" w:rsidRPr="00A61F01" w:rsidSect="00E73706">
      <w:pgSz w:w="11907" w:h="16839"/>
      <w:pgMar w:top="1417" w:right="1701" w:bottom="141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491"/>
    <w:rsid w:val="000F0D2A"/>
    <w:rsid w:val="00102EC2"/>
    <w:rsid w:val="00161FE3"/>
    <w:rsid w:val="00186E1F"/>
    <w:rsid w:val="00192364"/>
    <w:rsid w:val="0025142B"/>
    <w:rsid w:val="00296F8D"/>
    <w:rsid w:val="00342E76"/>
    <w:rsid w:val="00351E31"/>
    <w:rsid w:val="0036366D"/>
    <w:rsid w:val="00395EBD"/>
    <w:rsid w:val="003C1B3E"/>
    <w:rsid w:val="003D0E8B"/>
    <w:rsid w:val="004B34F6"/>
    <w:rsid w:val="004C2E97"/>
    <w:rsid w:val="004C3525"/>
    <w:rsid w:val="00520D5F"/>
    <w:rsid w:val="005266AC"/>
    <w:rsid w:val="00571650"/>
    <w:rsid w:val="00591A62"/>
    <w:rsid w:val="005A0A97"/>
    <w:rsid w:val="005D2F0E"/>
    <w:rsid w:val="00630431"/>
    <w:rsid w:val="00651D11"/>
    <w:rsid w:val="006648C9"/>
    <w:rsid w:val="00672162"/>
    <w:rsid w:val="00677CE3"/>
    <w:rsid w:val="006B12FE"/>
    <w:rsid w:val="006B2CA7"/>
    <w:rsid w:val="006F7F30"/>
    <w:rsid w:val="007732BC"/>
    <w:rsid w:val="007D540D"/>
    <w:rsid w:val="007E0335"/>
    <w:rsid w:val="00847FE1"/>
    <w:rsid w:val="00850C53"/>
    <w:rsid w:val="0085580B"/>
    <w:rsid w:val="00886D32"/>
    <w:rsid w:val="00886D79"/>
    <w:rsid w:val="00894478"/>
    <w:rsid w:val="008E4395"/>
    <w:rsid w:val="008E59B9"/>
    <w:rsid w:val="008E5D0C"/>
    <w:rsid w:val="0092239F"/>
    <w:rsid w:val="00922FF0"/>
    <w:rsid w:val="009752E1"/>
    <w:rsid w:val="00983DB0"/>
    <w:rsid w:val="009A3C8D"/>
    <w:rsid w:val="00A26E5C"/>
    <w:rsid w:val="00A44B2B"/>
    <w:rsid w:val="00A61F01"/>
    <w:rsid w:val="00AA6A2E"/>
    <w:rsid w:val="00AB37F1"/>
    <w:rsid w:val="00AC2576"/>
    <w:rsid w:val="00AC4FA1"/>
    <w:rsid w:val="00B32840"/>
    <w:rsid w:val="00B77553"/>
    <w:rsid w:val="00BD3B2E"/>
    <w:rsid w:val="00BE5BF1"/>
    <w:rsid w:val="00C12311"/>
    <w:rsid w:val="00C40E34"/>
    <w:rsid w:val="00CA62FE"/>
    <w:rsid w:val="00D06756"/>
    <w:rsid w:val="00D23493"/>
    <w:rsid w:val="00D30EA2"/>
    <w:rsid w:val="00D562CE"/>
    <w:rsid w:val="00D65A36"/>
    <w:rsid w:val="00E01758"/>
    <w:rsid w:val="00E01D2C"/>
    <w:rsid w:val="00E305AC"/>
    <w:rsid w:val="00E51E2F"/>
    <w:rsid w:val="00E60243"/>
    <w:rsid w:val="00E60E1E"/>
    <w:rsid w:val="00E71629"/>
    <w:rsid w:val="00E73706"/>
    <w:rsid w:val="00E964B5"/>
    <w:rsid w:val="00E96CFE"/>
    <w:rsid w:val="00EA53AC"/>
    <w:rsid w:val="00F2658E"/>
    <w:rsid w:val="00F26924"/>
    <w:rsid w:val="00F310C2"/>
    <w:rsid w:val="00F822FE"/>
    <w:rsid w:val="00F8661E"/>
    <w:rsid w:val="00F91491"/>
    <w:rsid w:val="00FB73DE"/>
    <w:rsid w:val="00FC40D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654876"/>
  <w15:docId w15:val="{639CB1BF-CFAF-4F30-927A-9BF6C2BA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Verdana"/>
      <w:sz w:val="16"/>
      <w:szCs w:val="16"/>
      <w:lang w:val="en-GB" w:bidi="ne-IN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rFonts w:cs="Times New Roman"/>
      <w:b/>
      <w:caps/>
      <w:sz w:val="28"/>
      <w:szCs w:val="28"/>
    </w:rPr>
  </w:style>
  <w:style w:type="paragraph" w:styleId="Ttulo2">
    <w:name w:val="heading 2"/>
    <w:basedOn w:val="Normal"/>
    <w:next w:val="Normal"/>
    <w:qFormat/>
    <w:pPr>
      <w:jc w:val="center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qFormat/>
    <w:pPr>
      <w:outlineLvl w:val="2"/>
    </w:pPr>
    <w:rPr>
      <w:rFonts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imes New Roman"/>
    </w:rPr>
  </w:style>
  <w:style w:type="paragraph" w:customStyle="1" w:styleId="Ttulodecolumna">
    <w:name w:val="Título de columna"/>
    <w:basedOn w:val="Ttulo2"/>
    <w:rPr>
      <w:rFonts w:cs="Verdana"/>
      <w:bCs/>
      <w:sz w:val="15"/>
      <w:szCs w:val="15"/>
      <w:lang w:val="en-US" w:bidi="en-US"/>
    </w:rPr>
  </w:style>
  <w:style w:type="paragraph" w:customStyle="1" w:styleId="Instrucciones">
    <w:name w:val="Instrucciones"/>
    <w:basedOn w:val="Normal"/>
    <w:pPr>
      <w:jc w:val="center"/>
    </w:pPr>
    <w:rPr>
      <w:lang w:val="en-US" w:bidi="en-US"/>
    </w:rPr>
  </w:style>
  <w:style w:type="paragraph" w:customStyle="1" w:styleId="Nmeros">
    <w:name w:val="Números"/>
    <w:basedOn w:val="Normal"/>
    <w:pPr>
      <w:jc w:val="center"/>
    </w:pPr>
    <w:rPr>
      <w:lang w:val="en-US" w:bidi="en-US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ton\AppData\Roaming\Microsoft\Templates\Encuesta%20de%20prioridad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2958f784-0ef9-4616-b22d-512a8cad1f0d">false</MarketSpecific>
    <ApprovalStatus xmlns="2958f784-0ef9-4616-b22d-512a8cad1f0d">InProgress</ApprovalStatus>
    <LocComments xmlns="2958f784-0ef9-4616-b22d-512a8cad1f0d" xsi:nil="true"/>
    <DirectSourceMarket xmlns="2958f784-0ef9-4616-b22d-512a8cad1f0d">english</DirectSourceMarket>
    <ThumbnailAssetId xmlns="2958f784-0ef9-4616-b22d-512a8cad1f0d" xsi:nil="true"/>
    <PrimaryImageGen xmlns="2958f784-0ef9-4616-b22d-512a8cad1f0d">true</PrimaryImageGen>
    <LegacyData xmlns="2958f784-0ef9-4616-b22d-512a8cad1f0d" xsi:nil="true"/>
    <TPFriendlyName xmlns="2958f784-0ef9-4616-b22d-512a8cad1f0d" xsi:nil="true"/>
    <NumericId xmlns="2958f784-0ef9-4616-b22d-512a8cad1f0d" xsi:nil="true"/>
    <LocRecommendedHandoff xmlns="2958f784-0ef9-4616-b22d-512a8cad1f0d" xsi:nil="true"/>
    <BlockPublish xmlns="2958f784-0ef9-4616-b22d-512a8cad1f0d">false</BlockPublish>
    <BusinessGroup xmlns="2958f784-0ef9-4616-b22d-512a8cad1f0d" xsi:nil="true"/>
    <OpenTemplate xmlns="2958f784-0ef9-4616-b22d-512a8cad1f0d">true</OpenTemplate>
    <SourceTitle xmlns="2958f784-0ef9-4616-b22d-512a8cad1f0d">Survey of priorities</SourceTitle>
    <APEditor xmlns="2958f784-0ef9-4616-b22d-512a8cad1f0d">
      <UserInfo>
        <DisplayName/>
        <AccountId xsi:nil="true"/>
        <AccountType/>
      </UserInfo>
    </APEditor>
    <UALocComments xmlns="2958f784-0ef9-4616-b22d-512a8cad1f0d">2007 Template UpLeveling Do Not HandOff</UALocComments>
    <IntlLangReviewDate xmlns="2958f784-0ef9-4616-b22d-512a8cad1f0d" xsi:nil="true"/>
    <PublishStatusLookup xmlns="2958f784-0ef9-4616-b22d-512a8cad1f0d">
      <Value>654505</Value>
      <Value>654511</Value>
    </PublishStatusLookup>
    <ParentAssetId xmlns="2958f784-0ef9-4616-b22d-512a8cad1f0d" xsi:nil="true"/>
    <FeatureTagsTaxHTField0 xmlns="2958f784-0ef9-4616-b22d-512a8cad1f0d">
      <Terms xmlns="http://schemas.microsoft.com/office/infopath/2007/PartnerControls"/>
    </FeatureTagsTaxHTField0>
    <MachineTranslated xmlns="2958f784-0ef9-4616-b22d-512a8cad1f0d">false</MachineTranslated>
    <Providers xmlns="2958f784-0ef9-4616-b22d-512a8cad1f0d" xsi:nil="true"/>
    <OriginalSourceMarket xmlns="2958f784-0ef9-4616-b22d-512a8cad1f0d">english</OriginalSourceMarket>
    <APDescription xmlns="2958f784-0ef9-4616-b22d-512a8cad1f0d" xsi:nil="true"/>
    <ContentItem xmlns="2958f784-0ef9-4616-b22d-512a8cad1f0d" xsi:nil="true"/>
    <ClipArtFilename xmlns="2958f784-0ef9-4616-b22d-512a8cad1f0d" xsi:nil="true"/>
    <TPInstallLocation xmlns="2958f784-0ef9-4616-b22d-512a8cad1f0d" xsi:nil="true"/>
    <TimesCloned xmlns="2958f784-0ef9-4616-b22d-512a8cad1f0d" xsi:nil="true"/>
    <PublishTargets xmlns="2958f784-0ef9-4616-b22d-512a8cad1f0d">OfficeOnline,OfficeOnlineVNext</PublishTargets>
    <AcquiredFrom xmlns="2958f784-0ef9-4616-b22d-512a8cad1f0d">Internal MS</AcquiredFrom>
    <AssetStart xmlns="2958f784-0ef9-4616-b22d-512a8cad1f0d">2012-01-25T15:41:00+00:00</AssetStart>
    <FriendlyTitle xmlns="2958f784-0ef9-4616-b22d-512a8cad1f0d" xsi:nil="true"/>
    <Provider xmlns="2958f784-0ef9-4616-b22d-512a8cad1f0d" xsi:nil="true"/>
    <LastHandOff xmlns="2958f784-0ef9-4616-b22d-512a8cad1f0d" xsi:nil="true"/>
    <Manager xmlns="2958f784-0ef9-4616-b22d-512a8cad1f0d" xsi:nil="true"/>
    <UALocRecommendation xmlns="2958f784-0ef9-4616-b22d-512a8cad1f0d">Localize</UALocRecommendation>
    <ArtSampleDocs xmlns="2958f784-0ef9-4616-b22d-512a8cad1f0d" xsi:nil="true"/>
    <UACurrentWords xmlns="2958f784-0ef9-4616-b22d-512a8cad1f0d" xsi:nil="true"/>
    <TPClientViewer xmlns="2958f784-0ef9-4616-b22d-512a8cad1f0d" xsi:nil="true"/>
    <TemplateStatus xmlns="2958f784-0ef9-4616-b22d-512a8cad1f0d">Complete</TemplateStatus>
    <ShowIn xmlns="2958f784-0ef9-4616-b22d-512a8cad1f0d">Show everywhere</ShowIn>
    <CSXHash xmlns="2958f784-0ef9-4616-b22d-512a8cad1f0d" xsi:nil="true"/>
    <Downloads xmlns="2958f784-0ef9-4616-b22d-512a8cad1f0d">0</Downloads>
    <VoteCount xmlns="2958f784-0ef9-4616-b22d-512a8cad1f0d" xsi:nil="true"/>
    <OOCacheId xmlns="2958f784-0ef9-4616-b22d-512a8cad1f0d" xsi:nil="true"/>
    <IsDeleted xmlns="2958f784-0ef9-4616-b22d-512a8cad1f0d">false</IsDeleted>
    <InternalTagsTaxHTField0 xmlns="2958f784-0ef9-4616-b22d-512a8cad1f0d">
      <Terms xmlns="http://schemas.microsoft.com/office/infopath/2007/PartnerControls"/>
    </InternalTagsTaxHTField0>
    <UANotes xmlns="2958f784-0ef9-4616-b22d-512a8cad1f0d">2003 to 2007 conversion</UANotes>
    <AssetExpire xmlns="2958f784-0ef9-4616-b22d-512a8cad1f0d">2035-01-01T08:00:00+00:00</AssetExpire>
    <CSXSubmissionMarket xmlns="2958f784-0ef9-4616-b22d-512a8cad1f0d" xsi:nil="true"/>
    <DSATActionTaken xmlns="2958f784-0ef9-4616-b22d-512a8cad1f0d" xsi:nil="true"/>
    <SubmitterId xmlns="2958f784-0ef9-4616-b22d-512a8cad1f0d" xsi:nil="true"/>
    <EditorialTags xmlns="2958f784-0ef9-4616-b22d-512a8cad1f0d" xsi:nil="true"/>
    <TPExecutable xmlns="2958f784-0ef9-4616-b22d-512a8cad1f0d" xsi:nil="true"/>
    <CSXSubmissionDate xmlns="2958f784-0ef9-4616-b22d-512a8cad1f0d" xsi:nil="true"/>
    <CSXUpdate xmlns="2958f784-0ef9-4616-b22d-512a8cad1f0d">false</CSXUpdate>
    <AssetType xmlns="2958f784-0ef9-4616-b22d-512a8cad1f0d">TP</AssetType>
    <ApprovalLog xmlns="2958f784-0ef9-4616-b22d-512a8cad1f0d" xsi:nil="true"/>
    <BugNumber xmlns="2958f784-0ef9-4616-b22d-512a8cad1f0d" xsi:nil="true"/>
    <OriginAsset xmlns="2958f784-0ef9-4616-b22d-512a8cad1f0d" xsi:nil="true"/>
    <TPComponent xmlns="2958f784-0ef9-4616-b22d-512a8cad1f0d" xsi:nil="true"/>
    <Milestone xmlns="2958f784-0ef9-4616-b22d-512a8cad1f0d" xsi:nil="true"/>
    <RecommendationsModifier xmlns="2958f784-0ef9-4616-b22d-512a8cad1f0d" xsi:nil="true"/>
    <Description0 xmlns="fb5acd76-e9f3-4601-9d69-91f53ab96ae6" xsi:nil="true"/>
    <Component xmlns="fb5acd76-e9f3-4601-9d69-91f53ab96ae6" xsi:nil="true"/>
    <AssetId xmlns="2958f784-0ef9-4616-b22d-512a8cad1f0d">TP102819727</AssetId>
    <PolicheckWords xmlns="2958f784-0ef9-4616-b22d-512a8cad1f0d" xsi:nil="true"/>
    <TPLaunchHelpLink xmlns="2958f784-0ef9-4616-b22d-512a8cad1f0d" xsi:nil="true"/>
    <IntlLocPriority xmlns="2958f784-0ef9-4616-b22d-512a8cad1f0d" xsi:nil="true"/>
    <TPApplication xmlns="2958f784-0ef9-4616-b22d-512a8cad1f0d" xsi:nil="true"/>
    <IntlLangReviewer xmlns="2958f784-0ef9-4616-b22d-512a8cad1f0d" xsi:nil="true"/>
    <HandoffToMSDN xmlns="2958f784-0ef9-4616-b22d-512a8cad1f0d" xsi:nil="true"/>
    <PlannedPubDate xmlns="2958f784-0ef9-4616-b22d-512a8cad1f0d" xsi:nil="true"/>
    <CrawlForDependencies xmlns="2958f784-0ef9-4616-b22d-512a8cad1f0d">false</CrawlForDependencies>
    <LocLastLocAttemptVersionLookup xmlns="2958f784-0ef9-4616-b22d-512a8cad1f0d">809577</LocLastLocAttemptVersionLookup>
    <TrustLevel xmlns="2958f784-0ef9-4616-b22d-512a8cad1f0d">1 Microsoft Managed Content</TrustLevel>
    <CampaignTagsTaxHTField0 xmlns="2958f784-0ef9-4616-b22d-512a8cad1f0d">
      <Terms xmlns="http://schemas.microsoft.com/office/infopath/2007/PartnerControls"/>
    </CampaignTagsTaxHTField0>
    <TPNamespace xmlns="2958f784-0ef9-4616-b22d-512a8cad1f0d" xsi:nil="true"/>
    <TaxCatchAll xmlns="2958f784-0ef9-4616-b22d-512a8cad1f0d"/>
    <IsSearchable xmlns="2958f784-0ef9-4616-b22d-512a8cad1f0d">true</IsSearchable>
    <TemplateTemplateType xmlns="2958f784-0ef9-4616-b22d-512a8cad1f0d">Word 2007 Default</TemplateTemplateType>
    <Markets xmlns="2958f784-0ef9-4616-b22d-512a8cad1f0d"/>
    <IntlLangReview xmlns="2958f784-0ef9-4616-b22d-512a8cad1f0d">false</IntlLangReview>
    <UAProjectedTotalWords xmlns="2958f784-0ef9-4616-b22d-512a8cad1f0d" xsi:nil="true"/>
    <OutputCachingOn xmlns="2958f784-0ef9-4616-b22d-512a8cad1f0d">false</OutputCachingOn>
    <AverageRating xmlns="2958f784-0ef9-4616-b22d-512a8cad1f0d" xsi:nil="true"/>
    <APAuthor xmlns="2958f784-0ef9-4616-b22d-512a8cad1f0d">
      <UserInfo>
        <DisplayName/>
        <AccountId>2721</AccountId>
        <AccountType/>
      </UserInfo>
    </APAuthor>
    <TPCommandLine xmlns="2958f784-0ef9-4616-b22d-512a8cad1f0d" xsi:nil="true"/>
    <LocManualTestRequired xmlns="2958f784-0ef9-4616-b22d-512a8cad1f0d">false</LocManualTestRequired>
    <TPAppVersion xmlns="2958f784-0ef9-4616-b22d-512a8cad1f0d" xsi:nil="true"/>
    <EditorialStatus xmlns="2958f784-0ef9-4616-b22d-512a8cad1f0d" xsi:nil="true"/>
    <LastModifiedDateTime xmlns="2958f784-0ef9-4616-b22d-512a8cad1f0d" xsi:nil="true"/>
    <TPLaunchHelpLinkType xmlns="2958f784-0ef9-4616-b22d-512a8cad1f0d">Template</TPLaunchHelpLinkType>
    <OriginalRelease xmlns="2958f784-0ef9-4616-b22d-512a8cad1f0d">14</OriginalRelease>
    <ScenarioTagsTaxHTField0 xmlns="2958f784-0ef9-4616-b22d-512a8cad1f0d">
      <Terms xmlns="http://schemas.microsoft.com/office/infopath/2007/PartnerControls"/>
    </ScenarioTagsTaxHTField0>
    <LocalizationTagsTaxHTField0 xmlns="2958f784-0ef9-4616-b22d-512a8cad1f0d">
      <Terms xmlns="http://schemas.microsoft.com/office/infopath/2007/PartnerControls"/>
    </LocalizationTagsTaxHTField0>
    <LocMarketGroupTiers2 xmlns="2958f784-0ef9-4616-b22d-512a8cad1f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aa9188b4c266804cbb28a4db8cb8c639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28b2ebc2219c7be35f0639cc7306e541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1EF6F0-FAD0-4C07-900B-35D522B7F5AE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92104F59-E32A-44F8-BD4E-F6FF4B872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2BC049-6192-45D1-AE20-09617D99F8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Encuesta de prioridades</Template>
  <TotalTime>14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ENCUESTA DE VALORACIÓN</vt:lpstr>
    </vt:vector>
  </TitlesOfParts>
  <Manager/>
  <Company>Microsoft Corporation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26</cp:revision>
  <cp:lastPrinted>2004-01-13T22:57:00Z</cp:lastPrinted>
  <dcterms:created xsi:type="dcterms:W3CDTF">2020-06-11T03:13:00Z</dcterms:created>
  <dcterms:modified xsi:type="dcterms:W3CDTF">2020-06-11T20:57:00Z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TC010176163082</vt:lpwstr>
  </property>
  <property fmtid="{D5CDD505-2E9C-101B-9397-08002B2CF9AE}" pid="3" name="InternalTags">
    <vt:lpwstr/>
  </property>
  <property fmtid="{D5CDD505-2E9C-101B-9397-08002B2CF9AE}" pid="4" name="ContentTypeId">
    <vt:lpwstr>0x010100DE95A0C693CEB341887D38A4A2B58B45040072C752107C5A7B47AA91A1EE638E6F1F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14010800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